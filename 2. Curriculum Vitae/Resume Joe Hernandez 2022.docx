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4"/>
          <w:szCs w:val="24"/>
        </w:rPr>
        <w:alias w:val="Author"/>
        <w:id w:val="4805016"/>
        <w:placeholder>
          <w:docPart w:val="00EF8873E14142729C5BDB0D643CCBAE"/>
        </w:placeholder>
        <w:dataBinding w:prefixMappings="xmlns:ns0='http://schemas.openxmlformats.org/package/2006/metadata/core-properties' xmlns:ns1='http://purl.org/dc/elements/1.1/'" w:xpath="/ns0:coreProperties[1]/ns1:creator[1]" w:storeItemID="{6C3C8BC8-F283-45AE-878A-BAB7291924A1}"/>
        <w:text/>
      </w:sdtPr>
      <w:sdtEndPr/>
      <w:sdtContent>
        <w:p w14:paraId="0F3F0F76" w14:textId="77777777" w:rsidR="00B66076" w:rsidRPr="00856286" w:rsidRDefault="001A2F52">
          <w:pPr>
            <w:pStyle w:val="YourName"/>
            <w:rPr>
              <w:sz w:val="24"/>
              <w:szCs w:val="24"/>
            </w:rPr>
          </w:pPr>
          <w:r w:rsidRPr="00856286">
            <w:rPr>
              <w:sz w:val="24"/>
              <w:szCs w:val="24"/>
            </w:rPr>
            <w:t>Joe Hernandez</w:t>
          </w:r>
        </w:p>
      </w:sdtContent>
    </w:sdt>
    <w:p w14:paraId="0140E070" w14:textId="77777777" w:rsidR="00B66076" w:rsidRPr="00856286" w:rsidRDefault="00D764C9" w:rsidP="00856286">
      <w:pPr>
        <w:pStyle w:val="ContactInformation"/>
        <w:spacing w:after="300"/>
        <w:rPr>
          <w:sz w:val="24"/>
          <w:szCs w:val="24"/>
        </w:rPr>
      </w:pPr>
      <w:r>
        <w:rPr>
          <w:sz w:val="24"/>
          <w:szCs w:val="24"/>
        </w:rPr>
        <w:t>6671</w:t>
      </w:r>
      <w:r w:rsidR="0063171C" w:rsidRPr="00856286">
        <w:rPr>
          <w:sz w:val="24"/>
          <w:szCs w:val="24"/>
        </w:rPr>
        <w:t xml:space="preserve"> </w:t>
      </w:r>
      <w:r>
        <w:rPr>
          <w:sz w:val="24"/>
          <w:szCs w:val="24"/>
        </w:rPr>
        <w:t>Topaz</w:t>
      </w:r>
      <w:r w:rsidR="0063171C" w:rsidRPr="00856286">
        <w:rPr>
          <w:sz w:val="24"/>
          <w:szCs w:val="24"/>
        </w:rPr>
        <w:t xml:space="preserve"> Dr.</w:t>
      </w:r>
      <w:r w:rsidR="001E57BA" w:rsidRPr="00856286">
        <w:rPr>
          <w:sz w:val="24"/>
          <w:szCs w:val="24"/>
        </w:rPr>
        <w:t xml:space="preserve">, </w:t>
      </w:r>
      <w:r>
        <w:rPr>
          <w:sz w:val="24"/>
          <w:szCs w:val="24"/>
        </w:rPr>
        <w:t>Pollock Pines</w:t>
      </w:r>
      <w:r w:rsidR="0063171C" w:rsidRPr="00856286">
        <w:rPr>
          <w:sz w:val="24"/>
          <w:szCs w:val="24"/>
        </w:rPr>
        <w:t xml:space="preserve">, CA </w:t>
      </w:r>
      <w:r>
        <w:rPr>
          <w:sz w:val="24"/>
          <w:szCs w:val="24"/>
        </w:rPr>
        <w:t>95726</w:t>
      </w:r>
      <w:r w:rsidR="001E57BA" w:rsidRPr="00856286">
        <w:rPr>
          <w:sz w:val="24"/>
          <w:szCs w:val="24"/>
        </w:rPr>
        <w:t xml:space="preserve"> | </w:t>
      </w:r>
      <w:r w:rsidR="0063171C" w:rsidRPr="00856286">
        <w:rPr>
          <w:sz w:val="24"/>
          <w:szCs w:val="24"/>
        </w:rPr>
        <w:t>786-422-4667</w:t>
      </w:r>
      <w:r w:rsidR="001E57BA" w:rsidRPr="00856286">
        <w:rPr>
          <w:sz w:val="24"/>
          <w:szCs w:val="24"/>
        </w:rPr>
        <w:t xml:space="preserve"> | </w:t>
      </w:r>
      <w:r>
        <w:rPr>
          <w:sz w:val="24"/>
          <w:szCs w:val="24"/>
        </w:rPr>
        <w:t>joe.a.</w:t>
      </w:r>
      <w:r w:rsidR="0063171C" w:rsidRPr="00856286">
        <w:rPr>
          <w:sz w:val="24"/>
          <w:szCs w:val="24"/>
        </w:rPr>
        <w:t>hernandez</w:t>
      </w:r>
      <w:r>
        <w:rPr>
          <w:sz w:val="24"/>
          <w:szCs w:val="24"/>
        </w:rPr>
        <w:t>@usace.army.mil</w:t>
      </w:r>
    </w:p>
    <w:p w14:paraId="30EECF80" w14:textId="77777777" w:rsidR="00B66076" w:rsidRPr="00856286" w:rsidRDefault="001E57BA" w:rsidP="00862DB1">
      <w:pPr>
        <w:pStyle w:val="SectionHeading"/>
        <w:spacing w:before="120"/>
        <w:rPr>
          <w:sz w:val="24"/>
          <w:szCs w:val="24"/>
        </w:rPr>
      </w:pPr>
      <w:r w:rsidRPr="00856286">
        <w:rPr>
          <w:sz w:val="24"/>
          <w:szCs w:val="24"/>
        </w:rPr>
        <w:t>EDUCATION</w:t>
      </w:r>
    </w:p>
    <w:p w14:paraId="549B3EC9" w14:textId="77777777" w:rsidR="00A778BC" w:rsidRPr="00856286" w:rsidRDefault="00A778BC" w:rsidP="00A778BC">
      <w:pPr>
        <w:pStyle w:val="Location"/>
        <w:rPr>
          <w:sz w:val="24"/>
          <w:szCs w:val="24"/>
        </w:rPr>
      </w:pPr>
      <w:r w:rsidRPr="00856286">
        <w:rPr>
          <w:sz w:val="24"/>
          <w:szCs w:val="24"/>
        </w:rPr>
        <w:t>Syracuse University, Syracuse, NY</w:t>
      </w:r>
    </w:p>
    <w:p w14:paraId="62C48FD4" w14:textId="77777777" w:rsidR="00A778BC" w:rsidRPr="00856286" w:rsidRDefault="00A778BC" w:rsidP="00A778BC">
      <w:pPr>
        <w:pStyle w:val="JobTitle"/>
        <w:rPr>
          <w:sz w:val="24"/>
          <w:szCs w:val="24"/>
        </w:rPr>
      </w:pPr>
      <w:r>
        <w:rPr>
          <w:sz w:val="24"/>
          <w:szCs w:val="24"/>
        </w:rPr>
        <w:t>Master</w:t>
      </w:r>
      <w:r w:rsidRPr="00856286">
        <w:rPr>
          <w:sz w:val="24"/>
          <w:szCs w:val="24"/>
        </w:rPr>
        <w:t xml:space="preserve"> of Science: </w:t>
      </w:r>
      <w:r>
        <w:rPr>
          <w:sz w:val="24"/>
          <w:szCs w:val="24"/>
        </w:rPr>
        <w:t>Applied Data Science</w:t>
      </w:r>
      <w:r w:rsidRPr="00856286">
        <w:rPr>
          <w:sz w:val="24"/>
          <w:szCs w:val="24"/>
        </w:rPr>
        <w:tab/>
      </w:r>
      <w:sdt>
        <w:sdtPr>
          <w:rPr>
            <w:sz w:val="24"/>
            <w:szCs w:val="24"/>
          </w:rPr>
          <w:id w:val="-1208333863"/>
          <w:placeholder>
            <w:docPart w:val="064B330FC7124665853950024C57D2EC"/>
          </w:placeholder>
          <w:date>
            <w:dateFormat w:val="YYYY"/>
            <w:lid w:val="en-US"/>
            <w:storeMappedDataAs w:val="dateTime"/>
            <w:calendar w:val="gregorian"/>
          </w:date>
        </w:sdtPr>
        <w:sdtEndPr/>
        <w:sdtContent>
          <w:r>
            <w:rPr>
              <w:sz w:val="24"/>
              <w:szCs w:val="24"/>
            </w:rPr>
            <w:t>2017 - Present</w:t>
          </w:r>
        </w:sdtContent>
      </w:sdt>
    </w:p>
    <w:p w14:paraId="1E39E9B4" w14:textId="77777777" w:rsidR="00F873D3" w:rsidRPr="000A2431" w:rsidRDefault="00F873D3" w:rsidP="00F873D3">
      <w:pPr>
        <w:pStyle w:val="NormalBodyText"/>
        <w:tabs>
          <w:tab w:val="clear" w:pos="7560"/>
          <w:tab w:val="left" w:pos="1620"/>
          <w:tab w:val="left" w:pos="4770"/>
        </w:tabs>
        <w:rPr>
          <w:sz w:val="20"/>
          <w:szCs w:val="20"/>
        </w:rPr>
      </w:pPr>
      <w:r w:rsidRPr="000A2431">
        <w:rPr>
          <w:sz w:val="20"/>
          <w:szCs w:val="20"/>
        </w:rPr>
        <w:t>Coursework:</w:t>
      </w:r>
      <w:r w:rsidRPr="000A2431">
        <w:rPr>
          <w:sz w:val="20"/>
          <w:szCs w:val="20"/>
        </w:rPr>
        <w:tab/>
      </w:r>
      <w:r>
        <w:rPr>
          <w:sz w:val="20"/>
          <w:szCs w:val="20"/>
        </w:rPr>
        <w:t>Data Analysis &amp; Decision Making, Business Analytics, Financial Analytics,</w:t>
      </w:r>
    </w:p>
    <w:p w14:paraId="2EC770BD" w14:textId="77777777" w:rsidR="00F873D3" w:rsidRPr="000A2431" w:rsidRDefault="00F873D3" w:rsidP="00F873D3">
      <w:pPr>
        <w:pStyle w:val="NormalBodyText"/>
        <w:spacing w:after="160"/>
        <w:ind w:left="1620"/>
        <w:rPr>
          <w:sz w:val="20"/>
          <w:szCs w:val="20"/>
        </w:rPr>
      </w:pPr>
      <w:r>
        <w:rPr>
          <w:sz w:val="20"/>
          <w:szCs w:val="20"/>
        </w:rPr>
        <w:t>Data Mining, Statistical Methods in Information Systems Technology</w:t>
      </w:r>
      <w:r w:rsidRPr="000A2431">
        <w:rPr>
          <w:sz w:val="20"/>
          <w:szCs w:val="20"/>
        </w:rPr>
        <w:t>.</w:t>
      </w:r>
    </w:p>
    <w:p w14:paraId="56F2C948" w14:textId="32F3E7D1" w:rsidR="00B66076" w:rsidRPr="00856286" w:rsidRDefault="0063171C">
      <w:pPr>
        <w:pStyle w:val="JobTitle"/>
        <w:rPr>
          <w:sz w:val="24"/>
          <w:szCs w:val="24"/>
        </w:rPr>
      </w:pPr>
      <w:r w:rsidRPr="00856286">
        <w:rPr>
          <w:sz w:val="24"/>
          <w:szCs w:val="24"/>
        </w:rPr>
        <w:t>Bachelor of Science: Economics, Finance</w:t>
      </w:r>
      <w:r w:rsidR="001E57BA" w:rsidRPr="00856286">
        <w:rPr>
          <w:sz w:val="24"/>
          <w:szCs w:val="24"/>
        </w:rPr>
        <w:tab/>
      </w:r>
      <w:sdt>
        <w:sdtPr>
          <w:rPr>
            <w:sz w:val="24"/>
            <w:szCs w:val="24"/>
          </w:rPr>
          <w:id w:val="275215203"/>
          <w:placeholder>
            <w:docPart w:val="4ED3E7A3E5554A4B9A10592E36DBB30B"/>
          </w:placeholder>
          <w:date>
            <w:dateFormat w:val="YYYY"/>
            <w:lid w:val="en-US"/>
            <w:storeMappedDataAs w:val="dateTime"/>
            <w:calendar w:val="gregorian"/>
          </w:date>
        </w:sdtPr>
        <w:sdtEndPr/>
        <w:sdtContent>
          <w:r w:rsidRPr="00856286">
            <w:rPr>
              <w:sz w:val="24"/>
              <w:szCs w:val="24"/>
            </w:rPr>
            <w:t>2009</w:t>
          </w:r>
        </w:sdtContent>
      </w:sdt>
    </w:p>
    <w:p w14:paraId="238FB74B" w14:textId="77777777" w:rsidR="00F873D3" w:rsidRPr="000A2431" w:rsidRDefault="00F873D3" w:rsidP="00F873D3">
      <w:pPr>
        <w:pStyle w:val="NormalBodyText"/>
        <w:tabs>
          <w:tab w:val="clear" w:pos="7560"/>
          <w:tab w:val="left" w:pos="1620"/>
          <w:tab w:val="left" w:pos="4770"/>
        </w:tabs>
        <w:rPr>
          <w:sz w:val="20"/>
          <w:szCs w:val="20"/>
        </w:rPr>
      </w:pPr>
      <w:r w:rsidRPr="000A2431">
        <w:rPr>
          <w:sz w:val="20"/>
          <w:szCs w:val="20"/>
        </w:rPr>
        <w:t>Coursework:</w:t>
      </w:r>
      <w:r w:rsidRPr="000A2431">
        <w:rPr>
          <w:sz w:val="20"/>
          <w:szCs w:val="20"/>
        </w:rPr>
        <w:tab/>
        <w:t>Economic Ideas and Issues, Corporation Finance, Financial Econometrics,</w:t>
      </w:r>
    </w:p>
    <w:p w14:paraId="5B778B31" w14:textId="77777777" w:rsidR="00F873D3" w:rsidRPr="000A2431" w:rsidRDefault="00F873D3" w:rsidP="00F873D3">
      <w:pPr>
        <w:pStyle w:val="NormalBodyText"/>
        <w:spacing w:after="160"/>
        <w:ind w:left="1620"/>
        <w:rPr>
          <w:sz w:val="20"/>
          <w:szCs w:val="20"/>
        </w:rPr>
      </w:pPr>
      <w:r w:rsidRPr="000A2431">
        <w:rPr>
          <w:sz w:val="20"/>
          <w:szCs w:val="20"/>
        </w:rPr>
        <w:t>Economic Growth, Mathematical Economics, Investments.</w:t>
      </w:r>
    </w:p>
    <w:p w14:paraId="36712B92" w14:textId="77777777" w:rsidR="003E170C" w:rsidRDefault="003E170C">
      <w:pPr>
        <w:pStyle w:val="Location"/>
        <w:rPr>
          <w:sz w:val="24"/>
          <w:szCs w:val="24"/>
        </w:rPr>
      </w:pPr>
    </w:p>
    <w:p w14:paraId="574680B9" w14:textId="29302110" w:rsidR="00B66076" w:rsidRPr="00856286" w:rsidRDefault="0063171C">
      <w:pPr>
        <w:pStyle w:val="Location"/>
        <w:rPr>
          <w:sz w:val="24"/>
          <w:szCs w:val="24"/>
        </w:rPr>
      </w:pPr>
      <w:r w:rsidRPr="00856286">
        <w:rPr>
          <w:sz w:val="24"/>
          <w:szCs w:val="24"/>
        </w:rPr>
        <w:t>Miami Dade College, Miami, FL</w:t>
      </w:r>
    </w:p>
    <w:p w14:paraId="46C52301" w14:textId="43C5C00C" w:rsidR="00B66076" w:rsidRDefault="0063171C">
      <w:pPr>
        <w:pStyle w:val="JobTitle"/>
        <w:rPr>
          <w:sz w:val="24"/>
          <w:szCs w:val="24"/>
        </w:rPr>
      </w:pPr>
      <w:r w:rsidRPr="00856286">
        <w:rPr>
          <w:sz w:val="24"/>
          <w:szCs w:val="24"/>
        </w:rPr>
        <w:t>Associate of Arts: Business Administration</w:t>
      </w:r>
      <w:r w:rsidR="001E57BA" w:rsidRPr="00856286">
        <w:rPr>
          <w:sz w:val="24"/>
          <w:szCs w:val="24"/>
        </w:rPr>
        <w:tab/>
      </w:r>
      <w:sdt>
        <w:sdtPr>
          <w:rPr>
            <w:sz w:val="24"/>
            <w:szCs w:val="24"/>
          </w:rPr>
          <w:id w:val="275215217"/>
          <w:placeholder>
            <w:docPart w:val="2DC05240C882464AA7EDD834AAE473FA"/>
          </w:placeholder>
          <w:date>
            <w:dateFormat w:val="YYYY"/>
            <w:lid w:val="en-US"/>
            <w:storeMappedDataAs w:val="dateTime"/>
            <w:calendar w:val="gregorian"/>
          </w:date>
        </w:sdtPr>
        <w:sdtEndPr/>
        <w:sdtContent>
          <w:r w:rsidR="00994A6D" w:rsidRPr="00856286">
            <w:rPr>
              <w:sz w:val="24"/>
              <w:szCs w:val="24"/>
            </w:rPr>
            <w:t>2006</w:t>
          </w:r>
        </w:sdtContent>
      </w:sdt>
    </w:p>
    <w:p w14:paraId="123F367E" w14:textId="77777777" w:rsidR="00F873D3" w:rsidRPr="000A2431" w:rsidRDefault="00F873D3" w:rsidP="00F873D3">
      <w:pPr>
        <w:pStyle w:val="NormalBodyText"/>
        <w:tabs>
          <w:tab w:val="clear" w:pos="7560"/>
          <w:tab w:val="left" w:pos="1620"/>
        </w:tabs>
        <w:rPr>
          <w:sz w:val="20"/>
          <w:szCs w:val="20"/>
        </w:rPr>
      </w:pPr>
      <w:r w:rsidRPr="000A2431">
        <w:rPr>
          <w:sz w:val="20"/>
          <w:szCs w:val="20"/>
        </w:rPr>
        <w:t>Coursework:</w:t>
      </w:r>
      <w:r w:rsidRPr="000A2431">
        <w:rPr>
          <w:sz w:val="20"/>
          <w:szCs w:val="20"/>
        </w:rPr>
        <w:tab/>
        <w:t>Business Calculus, Principles of Business, Business Law, Basic Business Statistics,</w:t>
      </w:r>
    </w:p>
    <w:p w14:paraId="1E1A4A54" w14:textId="77777777" w:rsidR="00F873D3" w:rsidRPr="000A2431" w:rsidRDefault="00F873D3" w:rsidP="00F873D3">
      <w:pPr>
        <w:pStyle w:val="NormalBodyText"/>
        <w:tabs>
          <w:tab w:val="clear" w:pos="7560"/>
          <w:tab w:val="left" w:pos="1620"/>
        </w:tabs>
        <w:ind w:left="1627"/>
        <w:rPr>
          <w:sz w:val="20"/>
          <w:szCs w:val="20"/>
        </w:rPr>
      </w:pPr>
      <w:r w:rsidRPr="000A2431">
        <w:rPr>
          <w:sz w:val="20"/>
          <w:szCs w:val="20"/>
        </w:rPr>
        <w:t>Business Writing, Financial Accounting, Managerial Accounting.</w:t>
      </w:r>
    </w:p>
    <w:p w14:paraId="120B8552" w14:textId="77777777" w:rsidR="00B66076" w:rsidRPr="00856286" w:rsidRDefault="001E57BA" w:rsidP="00862DB1">
      <w:pPr>
        <w:pStyle w:val="SectionHeading"/>
        <w:spacing w:before="120"/>
        <w:rPr>
          <w:sz w:val="24"/>
          <w:szCs w:val="24"/>
        </w:rPr>
      </w:pPr>
      <w:r w:rsidRPr="00856286">
        <w:rPr>
          <w:sz w:val="24"/>
          <w:szCs w:val="24"/>
        </w:rPr>
        <w:t>EXPERIENCE</w:t>
      </w:r>
    </w:p>
    <w:p w14:paraId="5F065202" w14:textId="77777777" w:rsidR="00926358" w:rsidRPr="00856286" w:rsidRDefault="00926358" w:rsidP="00926358">
      <w:pPr>
        <w:pStyle w:val="Location"/>
        <w:rPr>
          <w:sz w:val="24"/>
          <w:szCs w:val="24"/>
        </w:rPr>
      </w:pPr>
      <w:r>
        <w:rPr>
          <w:sz w:val="24"/>
          <w:szCs w:val="24"/>
        </w:rPr>
        <w:t>U.S. Army Corps of Engineers, Sacramento, CA</w:t>
      </w:r>
    </w:p>
    <w:p w14:paraId="108511E9" w14:textId="1DE21BAE" w:rsidR="00926358" w:rsidRPr="00856286" w:rsidRDefault="00926358" w:rsidP="00926358">
      <w:pPr>
        <w:pStyle w:val="JobTitle"/>
        <w:tabs>
          <w:tab w:val="clear" w:pos="7560"/>
          <w:tab w:val="left" w:pos="6750"/>
        </w:tabs>
        <w:rPr>
          <w:sz w:val="24"/>
          <w:szCs w:val="24"/>
        </w:rPr>
      </w:pPr>
      <w:r>
        <w:rPr>
          <w:sz w:val="24"/>
          <w:szCs w:val="24"/>
        </w:rPr>
        <w:t xml:space="preserve">Economist </w:t>
      </w:r>
      <w:r w:rsidR="00FC4823">
        <w:rPr>
          <w:sz w:val="24"/>
          <w:szCs w:val="24"/>
        </w:rPr>
        <w:t>–</w:t>
      </w:r>
      <w:r>
        <w:rPr>
          <w:sz w:val="24"/>
          <w:szCs w:val="24"/>
        </w:rPr>
        <w:t xml:space="preserve"> </w:t>
      </w:r>
      <w:r w:rsidR="00F349F2">
        <w:rPr>
          <w:sz w:val="24"/>
          <w:szCs w:val="24"/>
        </w:rPr>
        <w:t>GS-11 CESPK</w:t>
      </w:r>
      <w:r w:rsidRPr="00856286">
        <w:rPr>
          <w:sz w:val="24"/>
          <w:szCs w:val="24"/>
        </w:rPr>
        <w:tab/>
      </w:r>
      <w:sdt>
        <w:sdtPr>
          <w:rPr>
            <w:sz w:val="24"/>
            <w:szCs w:val="24"/>
          </w:rPr>
          <w:id w:val="-1197455826"/>
          <w:placeholder>
            <w:docPart w:val="58DE4021B4DC432A92DB02D8CC9CC241"/>
          </w:placeholder>
          <w:date w:fullDate="2018-06-01T00:00:00Z">
            <w:dateFormat w:val="MMMM yyyy"/>
            <w:lid w:val="en-US"/>
            <w:storeMappedDataAs w:val="dateTime"/>
            <w:calendar w:val="gregorian"/>
          </w:date>
        </w:sdtPr>
        <w:sdtEndPr/>
        <w:sdtContent>
          <w:r>
            <w:rPr>
              <w:sz w:val="24"/>
              <w:szCs w:val="24"/>
            </w:rPr>
            <w:t>June 201</w:t>
          </w:r>
          <w:r w:rsidR="00F349F2">
            <w:rPr>
              <w:sz w:val="24"/>
              <w:szCs w:val="24"/>
            </w:rPr>
            <w:t>8</w:t>
          </w:r>
        </w:sdtContent>
      </w:sdt>
      <w:r w:rsidRPr="00856286">
        <w:rPr>
          <w:sz w:val="24"/>
          <w:szCs w:val="24"/>
        </w:rPr>
        <w:t xml:space="preserve"> – </w:t>
      </w:r>
      <w:sdt>
        <w:sdtPr>
          <w:rPr>
            <w:sz w:val="24"/>
            <w:szCs w:val="24"/>
          </w:rPr>
          <w:id w:val="-1222506738"/>
          <w:placeholder>
            <w:docPart w:val="1CC7E3EE3BAB4367AB10AAA559732121"/>
          </w:placeholder>
          <w:date>
            <w:dateFormat w:val="MMMM yyyy"/>
            <w:lid w:val="en-US"/>
            <w:storeMappedDataAs w:val="dateTime"/>
            <w:calendar w:val="gregorian"/>
          </w:date>
        </w:sdtPr>
        <w:sdtEndPr/>
        <w:sdtContent>
          <w:r>
            <w:rPr>
              <w:sz w:val="24"/>
              <w:szCs w:val="24"/>
            </w:rPr>
            <w:t>Current</w:t>
          </w:r>
        </w:sdtContent>
      </w:sdt>
    </w:p>
    <w:p w14:paraId="49CDD213" w14:textId="7B8D0312" w:rsidR="00076766" w:rsidRDefault="00076766" w:rsidP="00926358">
      <w:pPr>
        <w:pStyle w:val="SpaceAfter"/>
        <w:numPr>
          <w:ilvl w:val="0"/>
          <w:numId w:val="8"/>
        </w:numPr>
        <w:spacing w:after="0"/>
        <w:ind w:right="1800"/>
        <w:rPr>
          <w:sz w:val="20"/>
          <w:szCs w:val="20"/>
        </w:rPr>
      </w:pPr>
      <w:r w:rsidRPr="00076766">
        <w:rPr>
          <w:sz w:val="20"/>
          <w:szCs w:val="20"/>
        </w:rPr>
        <w:t>Lead regional economist for Army and Air Force MILCON projects and trained district economists to conduct MILCON Economic Analysis independently undertaking quality control role for their reports. Locations added: Camp Parks, Davis Monthan, Edwards AFB, Ft Hunter Liggett, Ft Huachuca, Luke AFB, and Presidio of Monterey.</w:t>
      </w:r>
    </w:p>
    <w:p w14:paraId="5C0CE2CC" w14:textId="4B44AD76" w:rsidR="00472933" w:rsidRDefault="00CE594D" w:rsidP="00926358">
      <w:pPr>
        <w:pStyle w:val="SpaceAfter"/>
        <w:numPr>
          <w:ilvl w:val="0"/>
          <w:numId w:val="8"/>
        </w:numPr>
        <w:spacing w:after="0"/>
        <w:ind w:right="1800"/>
        <w:rPr>
          <w:sz w:val="20"/>
          <w:szCs w:val="20"/>
        </w:rPr>
      </w:pPr>
      <w:r>
        <w:rPr>
          <w:sz w:val="20"/>
          <w:szCs w:val="20"/>
        </w:rPr>
        <w:t>E</w:t>
      </w:r>
      <w:r w:rsidR="00B71F1F">
        <w:rPr>
          <w:sz w:val="20"/>
          <w:szCs w:val="20"/>
        </w:rPr>
        <w:t xml:space="preserve">conomist for levee screening for nearly 100 sites mostly located in the </w:t>
      </w:r>
      <w:r>
        <w:rPr>
          <w:sz w:val="20"/>
          <w:szCs w:val="20"/>
        </w:rPr>
        <w:t>California Delta region incorporating consequence analysis to demographics, evacuation effectiveness, and critical infrastructure impacts due to flooding.</w:t>
      </w:r>
    </w:p>
    <w:p w14:paraId="579AAA31" w14:textId="42E8D75F" w:rsidR="00CE594D" w:rsidRDefault="00CE594D" w:rsidP="00926358">
      <w:pPr>
        <w:pStyle w:val="SpaceAfter"/>
        <w:numPr>
          <w:ilvl w:val="0"/>
          <w:numId w:val="8"/>
        </w:numPr>
        <w:spacing w:after="0"/>
        <w:ind w:right="1800"/>
        <w:rPr>
          <w:sz w:val="20"/>
          <w:szCs w:val="20"/>
        </w:rPr>
      </w:pPr>
      <w:r>
        <w:rPr>
          <w:sz w:val="20"/>
          <w:szCs w:val="20"/>
        </w:rPr>
        <w:t xml:space="preserve">Economist for Semi-Quantitative Risk Assessment </w:t>
      </w:r>
      <w:r w:rsidR="00CB00DB">
        <w:rPr>
          <w:sz w:val="20"/>
          <w:szCs w:val="20"/>
        </w:rPr>
        <w:t xml:space="preserve">for California Delta region and mentoring junior economist to formulate a report based on </w:t>
      </w:r>
      <w:r w:rsidR="005568F8">
        <w:rPr>
          <w:sz w:val="20"/>
          <w:szCs w:val="20"/>
        </w:rPr>
        <w:t>hydrologic and levee screening data using ArcMAP GIS tabular and visual information.</w:t>
      </w:r>
    </w:p>
    <w:p w14:paraId="53E1A0AA" w14:textId="3F605B16" w:rsidR="0062701A" w:rsidRDefault="00B71F1F" w:rsidP="00926358">
      <w:pPr>
        <w:pStyle w:val="SpaceAfter"/>
        <w:numPr>
          <w:ilvl w:val="0"/>
          <w:numId w:val="8"/>
        </w:numPr>
        <w:spacing w:after="0"/>
        <w:ind w:right="1800"/>
        <w:rPr>
          <w:sz w:val="20"/>
          <w:szCs w:val="20"/>
        </w:rPr>
      </w:pPr>
      <w:r>
        <w:rPr>
          <w:sz w:val="20"/>
          <w:szCs w:val="20"/>
        </w:rPr>
        <w:t>Performed regional on</w:t>
      </w:r>
      <w:r w:rsidR="00CE594D">
        <w:rPr>
          <w:sz w:val="20"/>
          <w:szCs w:val="20"/>
        </w:rPr>
        <w:t>-</w:t>
      </w:r>
      <w:r>
        <w:rPr>
          <w:sz w:val="20"/>
          <w:szCs w:val="20"/>
        </w:rPr>
        <w:t>site structure inventory for Sutter, Lower Cache Creek, and Pine Flat Dam Flood Risk Management Studies adding programmed randomized sampling of residential, commercial, and industrial buildings for economic updates.</w:t>
      </w:r>
    </w:p>
    <w:p w14:paraId="77BF7D62" w14:textId="5D2404B7" w:rsidR="00B71F1F" w:rsidRDefault="00B71F1F" w:rsidP="00926358">
      <w:pPr>
        <w:pStyle w:val="SpaceAfter"/>
        <w:numPr>
          <w:ilvl w:val="0"/>
          <w:numId w:val="8"/>
        </w:numPr>
        <w:spacing w:after="0"/>
        <w:ind w:right="1800"/>
        <w:rPr>
          <w:sz w:val="20"/>
          <w:szCs w:val="20"/>
        </w:rPr>
      </w:pPr>
      <w:r>
        <w:rPr>
          <w:sz w:val="20"/>
          <w:szCs w:val="20"/>
        </w:rPr>
        <w:t>Completed the following PROSPECT courses:</w:t>
      </w:r>
    </w:p>
    <w:p w14:paraId="49D5CDE0" w14:textId="2E197AFC" w:rsidR="00B71F1F" w:rsidRDefault="00B71F1F" w:rsidP="00B71F1F">
      <w:pPr>
        <w:pStyle w:val="SpaceAfter"/>
        <w:numPr>
          <w:ilvl w:val="1"/>
          <w:numId w:val="8"/>
        </w:numPr>
        <w:spacing w:after="0"/>
        <w:ind w:right="1800"/>
        <w:rPr>
          <w:sz w:val="20"/>
          <w:szCs w:val="20"/>
        </w:rPr>
      </w:pPr>
      <w:r>
        <w:rPr>
          <w:sz w:val="20"/>
          <w:szCs w:val="20"/>
        </w:rPr>
        <w:t>Leadership Development Program (Level 2)</w:t>
      </w:r>
    </w:p>
    <w:p w14:paraId="6C90D07A" w14:textId="77777777" w:rsidR="003E170C" w:rsidRDefault="003E170C" w:rsidP="00794BFA">
      <w:pPr>
        <w:pStyle w:val="JobTitle"/>
        <w:tabs>
          <w:tab w:val="clear" w:pos="7560"/>
          <w:tab w:val="left" w:pos="6750"/>
        </w:tabs>
        <w:rPr>
          <w:sz w:val="24"/>
          <w:szCs w:val="24"/>
        </w:rPr>
      </w:pPr>
    </w:p>
    <w:p w14:paraId="3C1539C9" w14:textId="505BCB3D" w:rsidR="00794BFA" w:rsidRPr="00856286" w:rsidRDefault="00794BFA" w:rsidP="00794BFA">
      <w:pPr>
        <w:pStyle w:val="JobTitle"/>
        <w:tabs>
          <w:tab w:val="clear" w:pos="7560"/>
          <w:tab w:val="left" w:pos="6750"/>
        </w:tabs>
        <w:rPr>
          <w:sz w:val="24"/>
          <w:szCs w:val="24"/>
        </w:rPr>
      </w:pPr>
      <w:r>
        <w:rPr>
          <w:sz w:val="24"/>
          <w:szCs w:val="24"/>
        </w:rPr>
        <w:t xml:space="preserve">Economist – </w:t>
      </w:r>
      <w:r w:rsidR="00F349F2">
        <w:rPr>
          <w:sz w:val="24"/>
          <w:szCs w:val="24"/>
        </w:rPr>
        <w:t>GS-09 CESPK</w:t>
      </w:r>
      <w:r w:rsidRPr="00856286">
        <w:rPr>
          <w:sz w:val="24"/>
          <w:szCs w:val="24"/>
        </w:rPr>
        <w:tab/>
      </w:r>
      <w:sdt>
        <w:sdtPr>
          <w:rPr>
            <w:sz w:val="24"/>
            <w:szCs w:val="24"/>
          </w:rPr>
          <w:id w:val="-225530371"/>
          <w:placeholder>
            <w:docPart w:val="BA6406267D0E46D5AADF30E34C231F53"/>
          </w:placeholder>
          <w:date w:fullDate="2017-06-01T00:00:00Z">
            <w:dateFormat w:val="MMMM yyyy"/>
            <w:lid w:val="en-US"/>
            <w:storeMappedDataAs w:val="dateTime"/>
            <w:calendar w:val="gregorian"/>
          </w:date>
        </w:sdtPr>
        <w:sdtContent>
          <w:r>
            <w:rPr>
              <w:sz w:val="24"/>
              <w:szCs w:val="24"/>
            </w:rPr>
            <w:t>June 201</w:t>
          </w:r>
          <w:r w:rsidR="00F349F2">
            <w:rPr>
              <w:sz w:val="24"/>
              <w:szCs w:val="24"/>
            </w:rPr>
            <w:t>7</w:t>
          </w:r>
        </w:sdtContent>
      </w:sdt>
      <w:r w:rsidRPr="00856286">
        <w:rPr>
          <w:sz w:val="24"/>
          <w:szCs w:val="24"/>
        </w:rPr>
        <w:t xml:space="preserve"> – </w:t>
      </w:r>
      <w:sdt>
        <w:sdtPr>
          <w:rPr>
            <w:sz w:val="24"/>
            <w:szCs w:val="24"/>
          </w:rPr>
          <w:id w:val="537392424"/>
          <w:placeholder>
            <w:docPart w:val="C47D89A3DA7D4712A000B7C450847864"/>
          </w:placeholder>
          <w:date w:fullDate="2018-06-01T00:00:00Z">
            <w:dateFormat w:val="MMMM yyyy"/>
            <w:lid w:val="en-US"/>
            <w:storeMappedDataAs w:val="dateTime"/>
            <w:calendar w:val="gregorian"/>
          </w:date>
        </w:sdtPr>
        <w:sdtContent>
          <w:r w:rsidR="00F349F2">
            <w:rPr>
              <w:sz w:val="24"/>
              <w:szCs w:val="24"/>
            </w:rPr>
            <w:t>June 2018</w:t>
          </w:r>
        </w:sdtContent>
      </w:sdt>
    </w:p>
    <w:p w14:paraId="08BA9738" w14:textId="27D03E57" w:rsidR="00794BFA" w:rsidRDefault="0024190D" w:rsidP="00794BFA">
      <w:pPr>
        <w:pStyle w:val="SpaceAfter"/>
        <w:numPr>
          <w:ilvl w:val="0"/>
          <w:numId w:val="8"/>
        </w:numPr>
        <w:spacing w:after="0"/>
        <w:ind w:right="1800"/>
        <w:rPr>
          <w:sz w:val="20"/>
          <w:szCs w:val="20"/>
        </w:rPr>
      </w:pPr>
      <w:r>
        <w:rPr>
          <w:sz w:val="20"/>
          <w:szCs w:val="20"/>
        </w:rPr>
        <w:t>Performed modeling for levee rehabilitation project for PL 84-99 sites supplementing Appendix with economic data, application to exceedance probability-damage curves, expected annual damage estimates, and methodology used in the report.</w:t>
      </w:r>
    </w:p>
    <w:p w14:paraId="7AF455E3" w14:textId="3B00BFAA" w:rsidR="0024190D" w:rsidRDefault="008F0E67" w:rsidP="00794BFA">
      <w:pPr>
        <w:pStyle w:val="SpaceAfter"/>
        <w:numPr>
          <w:ilvl w:val="0"/>
          <w:numId w:val="8"/>
        </w:numPr>
        <w:spacing w:after="0"/>
        <w:ind w:right="1800"/>
        <w:rPr>
          <w:sz w:val="20"/>
          <w:szCs w:val="20"/>
        </w:rPr>
      </w:pPr>
      <w:r>
        <w:rPr>
          <w:sz w:val="20"/>
          <w:szCs w:val="20"/>
        </w:rPr>
        <w:t xml:space="preserve">Became lead regional economist for Air Force MILCON </w:t>
      </w:r>
      <w:r w:rsidR="00EF4314">
        <w:rPr>
          <w:sz w:val="20"/>
          <w:szCs w:val="20"/>
        </w:rPr>
        <w:t>p</w:t>
      </w:r>
      <w:r>
        <w:rPr>
          <w:sz w:val="20"/>
          <w:szCs w:val="20"/>
        </w:rPr>
        <w:t>rojects with formal training in Decision Support Analysis by the Air Force Financial Management Center of Expertise and adding an Army MILCON project using EconPACK software. Locations added: Edwards AFB and Yuma Proving Ground.</w:t>
      </w:r>
    </w:p>
    <w:p w14:paraId="26C5AD75" w14:textId="736FB671" w:rsidR="00245594" w:rsidRDefault="00245594" w:rsidP="00794BFA">
      <w:pPr>
        <w:pStyle w:val="SpaceAfter"/>
        <w:numPr>
          <w:ilvl w:val="0"/>
          <w:numId w:val="8"/>
        </w:numPr>
        <w:spacing w:after="0"/>
        <w:ind w:right="1800"/>
        <w:rPr>
          <w:sz w:val="20"/>
          <w:szCs w:val="20"/>
        </w:rPr>
      </w:pPr>
      <w:r>
        <w:rPr>
          <w:sz w:val="20"/>
          <w:szCs w:val="20"/>
        </w:rPr>
        <w:t>Completed the following PROSPECT courses:</w:t>
      </w:r>
    </w:p>
    <w:p w14:paraId="2DC00628" w14:textId="77777777" w:rsidR="00245594" w:rsidRDefault="00245594" w:rsidP="00245594">
      <w:pPr>
        <w:pStyle w:val="SpaceAfter"/>
        <w:numPr>
          <w:ilvl w:val="1"/>
          <w:numId w:val="8"/>
        </w:numPr>
        <w:spacing w:after="0"/>
        <w:ind w:right="1800"/>
        <w:rPr>
          <w:sz w:val="20"/>
          <w:szCs w:val="20"/>
        </w:rPr>
        <w:sectPr w:rsidR="00245594" w:rsidSect="00B42B57">
          <w:headerReference w:type="default" r:id="rId8"/>
          <w:pgSz w:w="12240" w:h="15840"/>
          <w:pgMar w:top="1296" w:right="1080" w:bottom="1296" w:left="1440" w:header="720" w:footer="720" w:gutter="0"/>
          <w:cols w:space="720"/>
          <w:titlePg/>
          <w:docGrid w:linePitch="360"/>
        </w:sectPr>
      </w:pPr>
    </w:p>
    <w:p w14:paraId="1FB70AEF" w14:textId="557CBF34" w:rsidR="00245594" w:rsidRDefault="00245594" w:rsidP="00E16AB2">
      <w:pPr>
        <w:pStyle w:val="SpaceAfter"/>
        <w:numPr>
          <w:ilvl w:val="1"/>
          <w:numId w:val="8"/>
        </w:numPr>
        <w:spacing w:after="0"/>
        <w:ind w:left="1710" w:right="90"/>
        <w:rPr>
          <w:sz w:val="20"/>
          <w:szCs w:val="20"/>
        </w:rPr>
      </w:pPr>
      <w:r>
        <w:rPr>
          <w:sz w:val="20"/>
          <w:szCs w:val="20"/>
        </w:rPr>
        <w:lastRenderedPageBreak/>
        <w:t>USACE Economic Analysis</w:t>
      </w:r>
    </w:p>
    <w:p w14:paraId="23F7965C" w14:textId="32FE7C90" w:rsidR="00245594" w:rsidRDefault="00245594" w:rsidP="00E16AB2">
      <w:pPr>
        <w:pStyle w:val="SpaceAfter"/>
        <w:numPr>
          <w:ilvl w:val="1"/>
          <w:numId w:val="8"/>
        </w:numPr>
        <w:spacing w:after="0"/>
        <w:ind w:left="1710" w:right="90"/>
        <w:rPr>
          <w:sz w:val="20"/>
          <w:szCs w:val="20"/>
        </w:rPr>
      </w:pPr>
      <w:r>
        <w:rPr>
          <w:sz w:val="20"/>
          <w:szCs w:val="20"/>
        </w:rPr>
        <w:t>Leadership Development Program (Level 1)</w:t>
      </w:r>
    </w:p>
    <w:p w14:paraId="67FD7C9F" w14:textId="237C308D" w:rsidR="00245594" w:rsidRPr="00794BFA" w:rsidRDefault="00245594" w:rsidP="00245594">
      <w:pPr>
        <w:pStyle w:val="SpaceAfter"/>
        <w:numPr>
          <w:ilvl w:val="1"/>
          <w:numId w:val="8"/>
        </w:numPr>
        <w:spacing w:after="0"/>
        <w:ind w:left="0" w:right="1800"/>
        <w:rPr>
          <w:sz w:val="20"/>
          <w:szCs w:val="20"/>
        </w:rPr>
      </w:pPr>
      <w:r>
        <w:rPr>
          <w:sz w:val="20"/>
          <w:szCs w:val="20"/>
        </w:rPr>
        <w:t>Risk Analysis in Water Resources Policy and Management</w:t>
      </w:r>
    </w:p>
    <w:p w14:paraId="670DFDFE" w14:textId="77777777" w:rsidR="00245594" w:rsidRDefault="00245594" w:rsidP="00794BFA">
      <w:pPr>
        <w:pStyle w:val="JobTitle"/>
        <w:tabs>
          <w:tab w:val="clear" w:pos="7560"/>
          <w:tab w:val="left" w:pos="6750"/>
        </w:tabs>
        <w:rPr>
          <w:sz w:val="24"/>
          <w:szCs w:val="24"/>
        </w:rPr>
        <w:sectPr w:rsidR="00245594" w:rsidSect="00245594">
          <w:type w:val="continuous"/>
          <w:pgSz w:w="12240" w:h="15840"/>
          <w:pgMar w:top="1296" w:right="1080" w:bottom="1296" w:left="1440" w:header="720" w:footer="720" w:gutter="0"/>
          <w:cols w:num="2" w:space="720"/>
          <w:titlePg/>
          <w:docGrid w:linePitch="360"/>
        </w:sectPr>
      </w:pPr>
    </w:p>
    <w:p w14:paraId="71857D98" w14:textId="3AB90552" w:rsidR="003E170C" w:rsidRDefault="003E170C" w:rsidP="00794BFA">
      <w:pPr>
        <w:pStyle w:val="JobTitle"/>
        <w:tabs>
          <w:tab w:val="clear" w:pos="7560"/>
          <w:tab w:val="left" w:pos="6750"/>
        </w:tabs>
        <w:rPr>
          <w:sz w:val="24"/>
          <w:szCs w:val="24"/>
        </w:rPr>
      </w:pPr>
    </w:p>
    <w:p w14:paraId="51D6B3EB" w14:textId="0A9AD90D" w:rsidR="00794BFA" w:rsidRPr="00856286" w:rsidRDefault="00794BFA" w:rsidP="00794BFA">
      <w:pPr>
        <w:pStyle w:val="JobTitle"/>
        <w:tabs>
          <w:tab w:val="clear" w:pos="7560"/>
          <w:tab w:val="left" w:pos="6750"/>
        </w:tabs>
        <w:rPr>
          <w:sz w:val="24"/>
          <w:szCs w:val="24"/>
        </w:rPr>
      </w:pPr>
      <w:r>
        <w:rPr>
          <w:sz w:val="24"/>
          <w:szCs w:val="24"/>
        </w:rPr>
        <w:t xml:space="preserve">Economist – </w:t>
      </w:r>
      <w:r w:rsidR="00F349F2">
        <w:rPr>
          <w:sz w:val="24"/>
          <w:szCs w:val="24"/>
        </w:rPr>
        <w:t>GS-07 CESPK</w:t>
      </w:r>
      <w:r w:rsidRPr="00856286">
        <w:rPr>
          <w:sz w:val="24"/>
          <w:szCs w:val="24"/>
        </w:rPr>
        <w:tab/>
      </w:r>
      <w:sdt>
        <w:sdtPr>
          <w:rPr>
            <w:sz w:val="24"/>
            <w:szCs w:val="24"/>
          </w:rPr>
          <w:id w:val="687102741"/>
          <w:placeholder>
            <w:docPart w:val="055BC9D0949F43C29CCBF97C36D70205"/>
          </w:placeholder>
          <w:date w:fullDate="2016-06-01T00:00:00Z">
            <w:dateFormat w:val="MMMM yyyy"/>
            <w:lid w:val="en-US"/>
            <w:storeMappedDataAs w:val="dateTime"/>
            <w:calendar w:val="gregorian"/>
          </w:date>
        </w:sdtPr>
        <w:sdtContent>
          <w:r>
            <w:rPr>
              <w:sz w:val="24"/>
              <w:szCs w:val="24"/>
            </w:rPr>
            <w:t>June 2016</w:t>
          </w:r>
        </w:sdtContent>
      </w:sdt>
      <w:r w:rsidRPr="00856286">
        <w:rPr>
          <w:sz w:val="24"/>
          <w:szCs w:val="24"/>
        </w:rPr>
        <w:t xml:space="preserve"> – </w:t>
      </w:r>
      <w:sdt>
        <w:sdtPr>
          <w:rPr>
            <w:sz w:val="24"/>
            <w:szCs w:val="24"/>
          </w:rPr>
          <w:id w:val="-1979371314"/>
          <w:placeholder>
            <w:docPart w:val="C10AF33FE0B14E6AB2F02943CE30EC14"/>
          </w:placeholder>
          <w:date w:fullDate="2017-06-01T00:00:00Z">
            <w:dateFormat w:val="MMMM yyyy"/>
            <w:lid w:val="en-US"/>
            <w:storeMappedDataAs w:val="dateTime"/>
            <w:calendar w:val="gregorian"/>
          </w:date>
        </w:sdtPr>
        <w:sdtContent>
          <w:r w:rsidR="00F349F2">
            <w:rPr>
              <w:sz w:val="24"/>
              <w:szCs w:val="24"/>
            </w:rPr>
            <w:t>June 2017</w:t>
          </w:r>
        </w:sdtContent>
      </w:sdt>
    </w:p>
    <w:p w14:paraId="2F8DDF4E" w14:textId="136B94C9" w:rsidR="00794BFA" w:rsidRDefault="00DF43E8" w:rsidP="00794BFA">
      <w:pPr>
        <w:pStyle w:val="SpaceAfter"/>
        <w:numPr>
          <w:ilvl w:val="0"/>
          <w:numId w:val="8"/>
        </w:numPr>
        <w:spacing w:after="0"/>
        <w:ind w:right="1800"/>
        <w:rPr>
          <w:sz w:val="20"/>
          <w:szCs w:val="20"/>
        </w:rPr>
      </w:pPr>
      <w:r w:rsidRPr="00DF43E8">
        <w:rPr>
          <w:sz w:val="20"/>
          <w:szCs w:val="20"/>
        </w:rPr>
        <w:t>Assisted in data preparation for the Lower Santa Cruz River flood risk management site damage economic analysis updating demographic information with census data and land usage and determining value through commodity prices for agricultural crops based on acreage for flood damage assessment using HEC-FDA to address regional economic development associated with the region and other social effects associated with flood risk.</w:t>
      </w:r>
    </w:p>
    <w:p w14:paraId="2137AAA7" w14:textId="5CBD625A" w:rsidR="00DF43E8" w:rsidRDefault="00DF43E8" w:rsidP="00794BFA">
      <w:pPr>
        <w:pStyle w:val="SpaceAfter"/>
        <w:numPr>
          <w:ilvl w:val="0"/>
          <w:numId w:val="8"/>
        </w:numPr>
        <w:spacing w:after="0"/>
        <w:ind w:right="1800"/>
        <w:rPr>
          <w:sz w:val="20"/>
          <w:szCs w:val="20"/>
        </w:rPr>
      </w:pPr>
      <w:r w:rsidRPr="00DF43E8">
        <w:rPr>
          <w:sz w:val="20"/>
          <w:szCs w:val="20"/>
        </w:rPr>
        <w:t>Supported Consequence Analysis Economic Update for New Hogan Dam focusing on incremental life loss based on breach and non-breach scenarios and developing breach parameters, modeling assumptions and discharges, and defining the area impacted by inundation with focus on population at risk, critical infrastructure, and economic losses.</w:t>
      </w:r>
    </w:p>
    <w:p w14:paraId="687309A2" w14:textId="2419EC13" w:rsidR="009F34AC" w:rsidRDefault="00A95C05" w:rsidP="00794BFA">
      <w:pPr>
        <w:pStyle w:val="SpaceAfter"/>
        <w:numPr>
          <w:ilvl w:val="0"/>
          <w:numId w:val="8"/>
        </w:numPr>
        <w:spacing w:after="0"/>
        <w:ind w:right="1800"/>
        <w:rPr>
          <w:sz w:val="20"/>
          <w:szCs w:val="20"/>
        </w:rPr>
      </w:pPr>
      <w:r>
        <w:rPr>
          <w:sz w:val="20"/>
          <w:szCs w:val="20"/>
        </w:rPr>
        <w:t xml:space="preserve">Pioneered Economic Analysis reports for United States Air Force MILCON projects determining justification through personal interviews, life cycle cost, benefit, </w:t>
      </w:r>
      <w:r w:rsidR="008F0E67">
        <w:rPr>
          <w:sz w:val="20"/>
          <w:szCs w:val="20"/>
        </w:rPr>
        <w:t>uncertainty,</w:t>
      </w:r>
      <w:r>
        <w:rPr>
          <w:sz w:val="20"/>
          <w:szCs w:val="20"/>
        </w:rPr>
        <w:t xml:space="preserve"> and risk analysis using Air Force Financial Management Center of Expertise reporting products.</w:t>
      </w:r>
      <w:r w:rsidR="008F0E67">
        <w:rPr>
          <w:sz w:val="20"/>
          <w:szCs w:val="20"/>
        </w:rPr>
        <w:t xml:space="preserve"> Locations include: Nellis AFB and Creech AFB.</w:t>
      </w:r>
    </w:p>
    <w:p w14:paraId="11826AD9" w14:textId="0AF245F0" w:rsidR="00C84152" w:rsidRDefault="00C84152" w:rsidP="00794BFA">
      <w:pPr>
        <w:pStyle w:val="SpaceAfter"/>
        <w:numPr>
          <w:ilvl w:val="0"/>
          <w:numId w:val="8"/>
        </w:numPr>
        <w:spacing w:after="0"/>
        <w:ind w:right="1800"/>
        <w:rPr>
          <w:sz w:val="20"/>
          <w:szCs w:val="20"/>
        </w:rPr>
      </w:pPr>
      <w:r>
        <w:rPr>
          <w:sz w:val="20"/>
          <w:szCs w:val="20"/>
        </w:rPr>
        <w:t>Completed the following PROSPECT courses:</w:t>
      </w:r>
    </w:p>
    <w:p w14:paraId="3D05F2A7" w14:textId="77777777" w:rsidR="00245594" w:rsidRDefault="00245594" w:rsidP="00C84152">
      <w:pPr>
        <w:pStyle w:val="SpaceAfter"/>
        <w:numPr>
          <w:ilvl w:val="1"/>
          <w:numId w:val="8"/>
        </w:numPr>
        <w:spacing w:after="0"/>
        <w:ind w:right="1800"/>
        <w:rPr>
          <w:sz w:val="20"/>
          <w:szCs w:val="20"/>
        </w:rPr>
        <w:sectPr w:rsidR="00245594" w:rsidSect="00245594">
          <w:type w:val="continuous"/>
          <w:pgSz w:w="12240" w:h="15840"/>
          <w:pgMar w:top="1296" w:right="1080" w:bottom="1296" w:left="1440" w:header="720" w:footer="720" w:gutter="0"/>
          <w:cols w:space="720"/>
          <w:titlePg/>
          <w:docGrid w:linePitch="360"/>
        </w:sectPr>
      </w:pPr>
    </w:p>
    <w:p w14:paraId="0B71B6F2" w14:textId="2F286DB8" w:rsidR="00C84152" w:rsidRDefault="00C84152" w:rsidP="00245594">
      <w:pPr>
        <w:pStyle w:val="SpaceAfter"/>
        <w:numPr>
          <w:ilvl w:val="1"/>
          <w:numId w:val="8"/>
        </w:numPr>
        <w:tabs>
          <w:tab w:val="clear" w:pos="7560"/>
        </w:tabs>
        <w:spacing w:after="0"/>
        <w:ind w:right="90"/>
        <w:rPr>
          <w:sz w:val="20"/>
          <w:szCs w:val="20"/>
        </w:rPr>
      </w:pPr>
      <w:r>
        <w:rPr>
          <w:sz w:val="20"/>
          <w:szCs w:val="20"/>
        </w:rPr>
        <w:t>CW Project Development (PCC1)</w:t>
      </w:r>
    </w:p>
    <w:p w14:paraId="20F98EDD" w14:textId="06D2466E" w:rsidR="00C84152" w:rsidRDefault="00C84152" w:rsidP="00245594">
      <w:pPr>
        <w:pStyle w:val="SpaceAfter"/>
        <w:numPr>
          <w:ilvl w:val="1"/>
          <w:numId w:val="8"/>
        </w:numPr>
        <w:tabs>
          <w:tab w:val="clear" w:pos="7560"/>
        </w:tabs>
        <w:spacing w:after="0"/>
        <w:ind w:right="90"/>
        <w:rPr>
          <w:sz w:val="20"/>
          <w:szCs w:val="20"/>
        </w:rPr>
      </w:pPr>
      <w:r>
        <w:rPr>
          <w:sz w:val="20"/>
          <w:szCs w:val="20"/>
        </w:rPr>
        <w:t>Planning Essentials (PCC2)</w:t>
      </w:r>
    </w:p>
    <w:p w14:paraId="4BE4A860" w14:textId="1A54770D" w:rsidR="00C84152" w:rsidRDefault="00C84152" w:rsidP="00245594">
      <w:pPr>
        <w:pStyle w:val="SpaceAfter"/>
        <w:numPr>
          <w:ilvl w:val="1"/>
          <w:numId w:val="8"/>
        </w:numPr>
        <w:tabs>
          <w:tab w:val="clear" w:pos="7560"/>
        </w:tabs>
        <w:spacing w:after="0"/>
        <w:ind w:left="0" w:right="1620"/>
        <w:rPr>
          <w:sz w:val="20"/>
          <w:szCs w:val="20"/>
        </w:rPr>
      </w:pPr>
      <w:r>
        <w:rPr>
          <w:sz w:val="20"/>
          <w:szCs w:val="20"/>
        </w:rPr>
        <w:t>Plan Formulation Capstone (PCC3)</w:t>
      </w:r>
    </w:p>
    <w:p w14:paraId="7075260C" w14:textId="77777777" w:rsidR="00245594" w:rsidRDefault="00245594" w:rsidP="00804E96">
      <w:pPr>
        <w:pStyle w:val="SectionHeading"/>
        <w:spacing w:before="120"/>
        <w:rPr>
          <w:sz w:val="24"/>
          <w:szCs w:val="24"/>
        </w:rPr>
        <w:sectPr w:rsidR="00245594" w:rsidSect="00245594">
          <w:type w:val="continuous"/>
          <w:pgSz w:w="12240" w:h="15840"/>
          <w:pgMar w:top="1296" w:right="1080" w:bottom="1296" w:left="1440" w:header="720" w:footer="720" w:gutter="0"/>
          <w:cols w:num="2" w:space="720"/>
          <w:titlePg/>
          <w:docGrid w:linePitch="360"/>
        </w:sectPr>
      </w:pPr>
    </w:p>
    <w:p w14:paraId="0E2892E4" w14:textId="283ABD19" w:rsidR="00804E96" w:rsidRPr="00856286" w:rsidRDefault="00804E96" w:rsidP="00804E96">
      <w:pPr>
        <w:pStyle w:val="SectionHeading"/>
        <w:spacing w:before="120"/>
        <w:rPr>
          <w:sz w:val="24"/>
          <w:szCs w:val="24"/>
        </w:rPr>
      </w:pPr>
      <w:r>
        <w:rPr>
          <w:sz w:val="24"/>
          <w:szCs w:val="24"/>
        </w:rPr>
        <w:t>Technical Skills</w:t>
      </w:r>
    </w:p>
    <w:p w14:paraId="4597FFD5" w14:textId="77777777" w:rsidR="00804E96" w:rsidRDefault="00F06C93" w:rsidP="00804E96">
      <w:pPr>
        <w:pStyle w:val="NormalBodyText"/>
        <w:rPr>
          <w:sz w:val="20"/>
          <w:szCs w:val="20"/>
        </w:rPr>
      </w:pPr>
      <w:r>
        <w:rPr>
          <w:sz w:val="20"/>
          <w:szCs w:val="20"/>
        </w:rPr>
        <w:t>Disciplines: Economics, Statistics, Financial Management, &amp; Computer Modeling</w:t>
      </w:r>
      <w:r w:rsidR="00804E96">
        <w:rPr>
          <w:sz w:val="20"/>
          <w:szCs w:val="20"/>
        </w:rPr>
        <w:tab/>
      </w:r>
    </w:p>
    <w:p w14:paraId="733E6166" w14:textId="77777777" w:rsidR="00804E96" w:rsidRDefault="00F06C93" w:rsidP="00804E96">
      <w:pPr>
        <w:pStyle w:val="NormalBodyText"/>
        <w:rPr>
          <w:sz w:val="20"/>
          <w:szCs w:val="20"/>
        </w:rPr>
      </w:pPr>
      <w:r>
        <w:rPr>
          <w:sz w:val="20"/>
          <w:szCs w:val="20"/>
        </w:rPr>
        <w:t>Programs: R &amp; Python</w:t>
      </w:r>
      <w:r w:rsidR="00804E96">
        <w:rPr>
          <w:sz w:val="20"/>
          <w:szCs w:val="20"/>
        </w:rPr>
        <w:tab/>
      </w:r>
    </w:p>
    <w:p w14:paraId="3B2B69C9" w14:textId="65158EDF" w:rsidR="00B66076" w:rsidRPr="000A2431" w:rsidRDefault="00F06C93" w:rsidP="00647FDA">
      <w:pPr>
        <w:pStyle w:val="NormalBodyText"/>
        <w:rPr>
          <w:sz w:val="20"/>
          <w:szCs w:val="20"/>
        </w:rPr>
      </w:pPr>
      <w:r>
        <w:rPr>
          <w:sz w:val="20"/>
          <w:szCs w:val="20"/>
        </w:rPr>
        <w:t xml:space="preserve">Tools: ArcGIS, </w:t>
      </w:r>
      <w:r w:rsidR="00DD0553">
        <w:rPr>
          <w:sz w:val="20"/>
          <w:szCs w:val="20"/>
        </w:rPr>
        <w:t>HEC-</w:t>
      </w:r>
      <w:r>
        <w:rPr>
          <w:sz w:val="20"/>
          <w:szCs w:val="20"/>
        </w:rPr>
        <w:t>FDA, Levee Screening Tool, &amp; EconPACK</w:t>
      </w:r>
      <w:r w:rsidR="00804E96" w:rsidRPr="008662F6">
        <w:rPr>
          <w:sz w:val="20"/>
          <w:szCs w:val="20"/>
        </w:rPr>
        <w:tab/>
      </w:r>
    </w:p>
    <w:sectPr w:rsidR="00B66076" w:rsidRPr="000A2431" w:rsidSect="00245594">
      <w:type w:val="continuous"/>
      <w:pgSz w:w="12240" w:h="15840"/>
      <w:pgMar w:top="1296" w:right="1080" w:bottom="129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5E3CA" w14:textId="77777777" w:rsidR="00223E51" w:rsidRDefault="00223E51">
      <w:pPr>
        <w:spacing w:line="240" w:lineRule="auto"/>
      </w:pPr>
      <w:r>
        <w:separator/>
      </w:r>
    </w:p>
  </w:endnote>
  <w:endnote w:type="continuationSeparator" w:id="0">
    <w:p w14:paraId="1E8A885D" w14:textId="77777777" w:rsidR="00223E51" w:rsidRDefault="0022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B1B1D" w14:textId="77777777" w:rsidR="00223E51" w:rsidRDefault="00223E51">
      <w:pPr>
        <w:spacing w:line="240" w:lineRule="auto"/>
      </w:pPr>
      <w:r>
        <w:separator/>
      </w:r>
    </w:p>
  </w:footnote>
  <w:footnote w:type="continuationSeparator" w:id="0">
    <w:p w14:paraId="47BE3DB0" w14:textId="77777777" w:rsidR="00223E51" w:rsidRDefault="00223E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5740B" w14:textId="77777777" w:rsidR="00D764C9" w:rsidRDefault="00223E51">
    <w:pPr>
      <w:pStyle w:val="YourName"/>
    </w:pPr>
    <w:sdt>
      <w:sdtPr>
        <w:alias w:val="Author"/>
        <w:id w:val="25244219"/>
        <w:placeholder>
          <w:docPart w:val="EC98EFCC0A4B49558D4D9A61BE6DDB56"/>
        </w:placeholder>
        <w:dataBinding w:prefixMappings="xmlns:ns0='http://purl.org/dc/elements/1.1/' xmlns:ns1='http://schemas.openxmlformats.org/package/2006/metadata/core-properties' " w:xpath="/ns1:coreProperties[1]/ns0:creator[1]" w:storeItemID="{6C3C8BC8-F283-45AE-878A-BAB7291924A1}"/>
        <w:text/>
      </w:sdtPr>
      <w:sdtEndPr/>
      <w:sdtContent>
        <w:r w:rsidR="00D764C9">
          <w:t>Joe Hernandez</w:t>
        </w:r>
      </w:sdtContent>
    </w:sdt>
    <w:r w:rsidR="00D764C9">
      <w:tab/>
      <w:t xml:space="preserve">Page </w:t>
    </w:r>
    <w:r w:rsidR="00D764C9">
      <w:fldChar w:fldCharType="begin"/>
    </w:r>
    <w:r w:rsidR="00D764C9">
      <w:instrText xml:space="preserve"> PAGE   \* MERGEFORMAT </w:instrText>
    </w:r>
    <w:r w:rsidR="00D764C9">
      <w:fldChar w:fldCharType="separate"/>
    </w:r>
    <w:r w:rsidR="00647FDA">
      <w:rPr>
        <w:noProof/>
      </w:rPr>
      <w:t>2</w:t>
    </w:r>
    <w:r w:rsidR="00D764C9">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4C9E9D80"/>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C1462B66"/>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2B4E92BC"/>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98E072F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812FFA"/>
    <w:multiLevelType w:val="hybridMultilevel"/>
    <w:tmpl w:val="678C00D8"/>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074473A5"/>
    <w:multiLevelType w:val="hybridMultilevel"/>
    <w:tmpl w:val="8520B5C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25AA141D"/>
    <w:multiLevelType w:val="hybridMultilevel"/>
    <w:tmpl w:val="B730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BF2DF8"/>
    <w:multiLevelType w:val="hybridMultilevel"/>
    <w:tmpl w:val="87403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D66E9C"/>
    <w:multiLevelType w:val="hybridMultilevel"/>
    <w:tmpl w:val="3C12E44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4B996AC8"/>
    <w:multiLevelType w:val="hybridMultilevel"/>
    <w:tmpl w:val="6EDC8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4A2C74"/>
    <w:multiLevelType w:val="hybridMultilevel"/>
    <w:tmpl w:val="21122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F84CBD"/>
    <w:multiLevelType w:val="hybridMultilevel"/>
    <w:tmpl w:val="47B2CBF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77641490"/>
    <w:multiLevelType w:val="hybridMultilevel"/>
    <w:tmpl w:val="24A8B50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7B4551F6"/>
    <w:multiLevelType w:val="hybridMultilevel"/>
    <w:tmpl w:val="1E1A1FD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11"/>
  </w:num>
  <w:num w:numId="7">
    <w:abstractNumId w:val="8"/>
  </w:num>
  <w:num w:numId="8">
    <w:abstractNumId w:val="4"/>
  </w:num>
  <w:num w:numId="9">
    <w:abstractNumId w:val="10"/>
  </w:num>
  <w:num w:numId="10">
    <w:abstractNumId w:val="13"/>
  </w:num>
  <w:num w:numId="11">
    <w:abstractNumId w:val="12"/>
  </w:num>
  <w:num w:numId="12">
    <w:abstractNumId w:val="9"/>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8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F52"/>
    <w:rsid w:val="00020968"/>
    <w:rsid w:val="00035DD2"/>
    <w:rsid w:val="00061767"/>
    <w:rsid w:val="00076766"/>
    <w:rsid w:val="00094B21"/>
    <w:rsid w:val="000A2431"/>
    <w:rsid w:val="001A2F52"/>
    <w:rsid w:val="001C2402"/>
    <w:rsid w:val="001E57BA"/>
    <w:rsid w:val="00210C02"/>
    <w:rsid w:val="00223E51"/>
    <w:rsid w:val="0024190D"/>
    <w:rsid w:val="00245594"/>
    <w:rsid w:val="002D6855"/>
    <w:rsid w:val="002E1937"/>
    <w:rsid w:val="002E2727"/>
    <w:rsid w:val="002E697C"/>
    <w:rsid w:val="0034206E"/>
    <w:rsid w:val="0035696E"/>
    <w:rsid w:val="003A5B08"/>
    <w:rsid w:val="003E170C"/>
    <w:rsid w:val="0041768F"/>
    <w:rsid w:val="004420CD"/>
    <w:rsid w:val="00472933"/>
    <w:rsid w:val="005232C8"/>
    <w:rsid w:val="005568F8"/>
    <w:rsid w:val="0062701A"/>
    <w:rsid w:val="0063171C"/>
    <w:rsid w:val="00647FDA"/>
    <w:rsid w:val="00656631"/>
    <w:rsid w:val="006C3B03"/>
    <w:rsid w:val="0075726F"/>
    <w:rsid w:val="0076145C"/>
    <w:rsid w:val="00794BFA"/>
    <w:rsid w:val="00804E96"/>
    <w:rsid w:val="00856286"/>
    <w:rsid w:val="00862DB1"/>
    <w:rsid w:val="008662F6"/>
    <w:rsid w:val="008A3B33"/>
    <w:rsid w:val="008E2619"/>
    <w:rsid w:val="008F0E67"/>
    <w:rsid w:val="00911A32"/>
    <w:rsid w:val="00912239"/>
    <w:rsid w:val="00926358"/>
    <w:rsid w:val="00994A6D"/>
    <w:rsid w:val="009F34AC"/>
    <w:rsid w:val="00A778BC"/>
    <w:rsid w:val="00A95C05"/>
    <w:rsid w:val="00AB774B"/>
    <w:rsid w:val="00AE334F"/>
    <w:rsid w:val="00B42B57"/>
    <w:rsid w:val="00B66076"/>
    <w:rsid w:val="00B71F1F"/>
    <w:rsid w:val="00BA5B98"/>
    <w:rsid w:val="00BB0294"/>
    <w:rsid w:val="00C323E1"/>
    <w:rsid w:val="00C3741C"/>
    <w:rsid w:val="00C84152"/>
    <w:rsid w:val="00CB00DB"/>
    <w:rsid w:val="00CD5348"/>
    <w:rsid w:val="00CE594D"/>
    <w:rsid w:val="00D56A5D"/>
    <w:rsid w:val="00D764C9"/>
    <w:rsid w:val="00D82F75"/>
    <w:rsid w:val="00D85B8D"/>
    <w:rsid w:val="00DC7397"/>
    <w:rsid w:val="00DD0553"/>
    <w:rsid w:val="00DF43E8"/>
    <w:rsid w:val="00E07400"/>
    <w:rsid w:val="00E1199B"/>
    <w:rsid w:val="00E16AB2"/>
    <w:rsid w:val="00E22E62"/>
    <w:rsid w:val="00E47D1B"/>
    <w:rsid w:val="00EF4314"/>
    <w:rsid w:val="00F06C93"/>
    <w:rsid w:val="00F349F2"/>
    <w:rsid w:val="00F82A1D"/>
    <w:rsid w:val="00F873D3"/>
    <w:rsid w:val="00FC4823"/>
    <w:rsid w:val="00FC591E"/>
    <w:rsid w:val="00FD5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B7A839D"/>
  <w15:docId w15:val="{F8D11C5F-3F8D-49CA-AC97-921615D4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22E62"/>
    <w:pPr>
      <w:spacing w:after="0" w:line="264" w:lineRule="auto"/>
    </w:pPr>
    <w:rPr>
      <w:sz w:val="16"/>
    </w:rPr>
  </w:style>
  <w:style w:type="paragraph" w:styleId="Heading1">
    <w:name w:val="heading 1"/>
    <w:basedOn w:val="Normal"/>
    <w:next w:val="Normal"/>
    <w:link w:val="Heading1Char"/>
    <w:uiPriority w:val="1"/>
    <w:semiHidden/>
    <w:unhideWhenUsed/>
    <w:qFormat/>
    <w:rsid w:val="00E22E62"/>
    <w:pPr>
      <w:keepNext/>
      <w:keepLines/>
      <w:spacing w:after="40"/>
      <w:outlineLvl w:val="0"/>
    </w:pPr>
    <w:rPr>
      <w:rFonts w:asciiTheme="majorHAnsi" w:eastAsiaTheme="majorEastAsia" w:hAnsiTheme="majorHAnsi" w:cstheme="majorBidi"/>
      <w:b/>
      <w:bCs/>
      <w:caps/>
      <w:color w:val="000000" w:themeColor="text1"/>
      <w:spacing w:val="10"/>
      <w:szCs w:val="28"/>
    </w:rPr>
  </w:style>
  <w:style w:type="paragraph" w:styleId="Heading2">
    <w:name w:val="heading 2"/>
    <w:basedOn w:val="Normal"/>
    <w:next w:val="Normal"/>
    <w:link w:val="Heading2Char"/>
    <w:uiPriority w:val="1"/>
    <w:semiHidden/>
    <w:unhideWhenUsed/>
    <w:qFormat/>
    <w:rsid w:val="00E22E62"/>
    <w:pPr>
      <w:spacing w:before="240" w:after="40"/>
      <w:outlineLvl w:val="1"/>
    </w:pPr>
    <w:rPr>
      <w:caps/>
      <w:color w:val="000000" w:themeColor="text1"/>
      <w:spacing w:val="10"/>
    </w:rPr>
  </w:style>
  <w:style w:type="paragraph" w:styleId="Heading3">
    <w:name w:val="heading 3"/>
    <w:basedOn w:val="Normal"/>
    <w:next w:val="Normal"/>
    <w:link w:val="Heading3Char"/>
    <w:uiPriority w:val="1"/>
    <w:semiHidden/>
    <w:unhideWhenUsed/>
    <w:qFormat/>
    <w:rsid w:val="00E22E62"/>
    <w:pPr>
      <w:ind w:left="288"/>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semiHidden/>
    <w:rsid w:val="00E22E62"/>
    <w:rPr>
      <w:rFonts w:asciiTheme="majorHAnsi" w:eastAsiaTheme="majorEastAsia" w:hAnsiTheme="majorHAnsi" w:cstheme="majorBidi"/>
      <w:b/>
      <w:bCs/>
      <w:caps/>
      <w:color w:val="000000" w:themeColor="text1"/>
      <w:spacing w:val="10"/>
      <w:sz w:val="16"/>
      <w:szCs w:val="28"/>
    </w:rPr>
  </w:style>
  <w:style w:type="character" w:customStyle="1" w:styleId="Heading2Char">
    <w:name w:val="Heading 2 Char"/>
    <w:basedOn w:val="DefaultParagraphFont"/>
    <w:link w:val="Heading2"/>
    <w:uiPriority w:val="1"/>
    <w:semiHidden/>
    <w:rsid w:val="00E22E62"/>
    <w:rPr>
      <w:caps/>
      <w:color w:val="000000" w:themeColor="text1"/>
      <w:spacing w:val="10"/>
      <w:sz w:val="16"/>
    </w:rPr>
  </w:style>
  <w:style w:type="character" w:customStyle="1" w:styleId="Heading3Char">
    <w:name w:val="Heading 3 Char"/>
    <w:basedOn w:val="DefaultParagraphFont"/>
    <w:link w:val="Heading3"/>
    <w:uiPriority w:val="1"/>
    <w:semiHidden/>
    <w:rsid w:val="00E22E62"/>
    <w:rPr>
      <w:i/>
      <w:sz w:val="16"/>
    </w:rPr>
  </w:style>
  <w:style w:type="paragraph" w:customStyle="1" w:styleId="JobTitle">
    <w:name w:val="Job Title"/>
    <w:basedOn w:val="Normal"/>
    <w:link w:val="JobTitleChar"/>
    <w:qFormat/>
    <w:rsid w:val="00E22E62"/>
    <w:pPr>
      <w:tabs>
        <w:tab w:val="left" w:pos="7560"/>
      </w:tabs>
      <w:ind w:left="288"/>
    </w:pPr>
    <w:rPr>
      <w:b/>
    </w:rPr>
  </w:style>
  <w:style w:type="character" w:customStyle="1" w:styleId="JobTitleChar">
    <w:name w:val="Job Title Char"/>
    <w:basedOn w:val="DefaultParagraphFont"/>
    <w:link w:val="JobTitle"/>
    <w:rsid w:val="00E22E62"/>
    <w:rPr>
      <w:b/>
      <w:sz w:val="16"/>
    </w:rPr>
  </w:style>
  <w:style w:type="paragraph" w:customStyle="1" w:styleId="ContactInformation">
    <w:name w:val="Contact Information"/>
    <w:basedOn w:val="Normal"/>
    <w:qFormat/>
    <w:rsid w:val="00E22E62"/>
    <w:pPr>
      <w:spacing w:after="400"/>
      <w:ind w:left="288"/>
    </w:pPr>
  </w:style>
  <w:style w:type="paragraph" w:customStyle="1" w:styleId="NormalBodyText">
    <w:name w:val="Normal Body Text"/>
    <w:basedOn w:val="Normal"/>
    <w:qFormat/>
    <w:rsid w:val="00E22E62"/>
    <w:pPr>
      <w:tabs>
        <w:tab w:val="left" w:pos="7560"/>
      </w:tabs>
      <w:ind w:left="288"/>
    </w:pPr>
  </w:style>
  <w:style w:type="paragraph" w:customStyle="1" w:styleId="AllCaps">
    <w:name w:val="All Caps"/>
    <w:basedOn w:val="Normal"/>
    <w:semiHidden/>
    <w:unhideWhenUsed/>
    <w:qFormat/>
    <w:rsid w:val="00E22E62"/>
    <w:rPr>
      <w:caps/>
      <w:spacing w:val="20"/>
      <w:sz w:val="15"/>
    </w:rPr>
  </w:style>
  <w:style w:type="paragraph" w:customStyle="1" w:styleId="Location">
    <w:name w:val="Location"/>
    <w:basedOn w:val="Normal"/>
    <w:qFormat/>
    <w:rsid w:val="00E22E62"/>
    <w:pPr>
      <w:ind w:left="288"/>
    </w:pPr>
  </w:style>
  <w:style w:type="paragraph" w:customStyle="1" w:styleId="SpaceAfter">
    <w:name w:val="Space After"/>
    <w:basedOn w:val="Normal"/>
    <w:qFormat/>
    <w:rsid w:val="00E22E62"/>
    <w:pPr>
      <w:tabs>
        <w:tab w:val="left" w:pos="7560"/>
      </w:tabs>
      <w:spacing w:after="160"/>
      <w:ind w:left="288" w:right="2880"/>
    </w:pPr>
  </w:style>
  <w:style w:type="character" w:styleId="PlaceholderText">
    <w:name w:val="Placeholder Text"/>
    <w:basedOn w:val="DefaultParagraphFont"/>
    <w:uiPriority w:val="99"/>
    <w:semiHidden/>
    <w:rsid w:val="00E22E62"/>
    <w:rPr>
      <w:color w:val="808080"/>
    </w:rPr>
  </w:style>
  <w:style w:type="paragraph" w:styleId="BalloonText">
    <w:name w:val="Balloon Text"/>
    <w:basedOn w:val="Normal"/>
    <w:link w:val="BalloonTextChar"/>
    <w:uiPriority w:val="99"/>
    <w:semiHidden/>
    <w:unhideWhenUsed/>
    <w:rsid w:val="00E22E62"/>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E22E62"/>
    <w:rPr>
      <w:rFonts w:ascii="Tahoma" w:hAnsi="Tahoma" w:cs="Tahoma"/>
      <w:sz w:val="16"/>
      <w:szCs w:val="16"/>
    </w:rPr>
  </w:style>
  <w:style w:type="paragraph" w:customStyle="1" w:styleId="YourName">
    <w:name w:val="Your Name"/>
    <w:basedOn w:val="Normal"/>
    <w:qFormat/>
    <w:rsid w:val="00E22E62"/>
    <w:pPr>
      <w:keepNext/>
      <w:keepLines/>
      <w:tabs>
        <w:tab w:val="left" w:pos="8640"/>
      </w:tabs>
      <w:spacing w:after="40"/>
      <w:outlineLvl w:val="0"/>
    </w:pPr>
    <w:rPr>
      <w:rFonts w:asciiTheme="majorHAnsi" w:eastAsiaTheme="majorEastAsia" w:hAnsiTheme="majorHAnsi" w:cstheme="majorBidi"/>
      <w:b/>
      <w:bCs/>
      <w:caps/>
      <w:color w:val="000000" w:themeColor="text1"/>
      <w:spacing w:val="10"/>
      <w:szCs w:val="28"/>
    </w:rPr>
  </w:style>
  <w:style w:type="paragraph" w:customStyle="1" w:styleId="SpaceAfter1NoRightIndent">
    <w:name w:val="Space After 1 (No Right Indent)"/>
    <w:basedOn w:val="Normal"/>
    <w:qFormat/>
    <w:rsid w:val="00E22E62"/>
    <w:pPr>
      <w:tabs>
        <w:tab w:val="left" w:pos="7560"/>
      </w:tabs>
      <w:spacing w:after="160"/>
      <w:ind w:left="288"/>
    </w:pPr>
  </w:style>
  <w:style w:type="paragraph" w:customStyle="1" w:styleId="SectionHeading">
    <w:name w:val="Section Heading"/>
    <w:basedOn w:val="Normal"/>
    <w:qFormat/>
    <w:rsid w:val="00E22E62"/>
    <w:pPr>
      <w:spacing w:before="240" w:after="40"/>
      <w:outlineLvl w:val="1"/>
    </w:pPr>
    <w:rPr>
      <w:caps/>
      <w:color w:val="000000" w:themeColor="text1"/>
      <w:spacing w:val="10"/>
    </w:rPr>
  </w:style>
  <w:style w:type="paragraph" w:customStyle="1" w:styleId="ItalicHeading">
    <w:name w:val="Italic Heading"/>
    <w:basedOn w:val="Normal"/>
    <w:qFormat/>
    <w:rsid w:val="00E22E62"/>
    <w:pPr>
      <w:ind w:left="288"/>
      <w:outlineLvl w:val="2"/>
    </w:pPr>
    <w:rPr>
      <w:i/>
    </w:rPr>
  </w:style>
  <w:style w:type="paragraph" w:styleId="Header">
    <w:name w:val="header"/>
    <w:basedOn w:val="Normal"/>
    <w:link w:val="HeaderChar"/>
    <w:uiPriority w:val="99"/>
    <w:semiHidden/>
    <w:unhideWhenUsed/>
    <w:rsid w:val="00E22E6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E22E62"/>
    <w:rPr>
      <w:sz w:val="16"/>
    </w:rPr>
  </w:style>
  <w:style w:type="paragraph" w:styleId="Footer">
    <w:name w:val="footer"/>
    <w:basedOn w:val="Normal"/>
    <w:link w:val="FooterChar"/>
    <w:uiPriority w:val="99"/>
    <w:semiHidden/>
    <w:unhideWhenUsed/>
    <w:rsid w:val="00E22E62"/>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E22E62"/>
    <w:rPr>
      <w:sz w:val="16"/>
    </w:rPr>
  </w:style>
  <w:style w:type="paragraph" w:styleId="ListParagraph">
    <w:name w:val="List Paragraph"/>
    <w:basedOn w:val="Normal"/>
    <w:uiPriority w:val="34"/>
    <w:qFormat/>
    <w:rsid w:val="0076145C"/>
    <w:pPr>
      <w:spacing w:after="160" w:line="259" w:lineRule="auto"/>
      <w:ind w:left="720"/>
      <w:contextualSpacing/>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4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20Hernandez\AppData\Roaming\Microsoft\Templates\Curriculum%20vita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EF8873E14142729C5BDB0D643CCBAE"/>
        <w:category>
          <w:name w:val="General"/>
          <w:gallery w:val="placeholder"/>
        </w:category>
        <w:types>
          <w:type w:val="bbPlcHdr"/>
        </w:types>
        <w:behaviors>
          <w:behavior w:val="content"/>
        </w:behaviors>
        <w:guid w:val="{F990FC80-C1E4-40EA-9E17-A3369DD58BDF}"/>
      </w:docPartPr>
      <w:docPartBody>
        <w:p w:rsidR="006D49F8" w:rsidRDefault="00C82C21">
          <w:pPr>
            <w:pStyle w:val="00EF8873E14142729C5BDB0D643CCBAE"/>
          </w:pPr>
          <w:r>
            <w:t>[your name]</w:t>
          </w:r>
        </w:p>
      </w:docPartBody>
    </w:docPart>
    <w:docPart>
      <w:docPartPr>
        <w:name w:val="4ED3E7A3E5554A4B9A10592E36DBB30B"/>
        <w:category>
          <w:name w:val="General"/>
          <w:gallery w:val="placeholder"/>
        </w:category>
        <w:types>
          <w:type w:val="bbPlcHdr"/>
        </w:types>
        <w:behaviors>
          <w:behavior w:val="content"/>
        </w:behaviors>
        <w:guid w:val="{241C1EC3-9036-4E7F-98D9-8B0A98EEB7CB}"/>
      </w:docPartPr>
      <w:docPartBody>
        <w:p w:rsidR="006D49F8" w:rsidRDefault="00C82C21">
          <w:pPr>
            <w:pStyle w:val="4ED3E7A3E5554A4B9A10592E36DBB30B"/>
          </w:pPr>
          <w:r>
            <w:t>[Pick the Year]</w:t>
          </w:r>
        </w:p>
      </w:docPartBody>
    </w:docPart>
    <w:docPart>
      <w:docPartPr>
        <w:name w:val="2DC05240C882464AA7EDD834AAE473FA"/>
        <w:category>
          <w:name w:val="General"/>
          <w:gallery w:val="placeholder"/>
        </w:category>
        <w:types>
          <w:type w:val="bbPlcHdr"/>
        </w:types>
        <w:behaviors>
          <w:behavior w:val="content"/>
        </w:behaviors>
        <w:guid w:val="{FCB6D803-095C-4615-8E84-6A81B042847E}"/>
      </w:docPartPr>
      <w:docPartBody>
        <w:p w:rsidR="006D49F8" w:rsidRDefault="00C82C21">
          <w:pPr>
            <w:pStyle w:val="2DC05240C882464AA7EDD834AAE473FA"/>
          </w:pPr>
          <w:r>
            <w:t>[Pick the Year]</w:t>
          </w:r>
        </w:p>
      </w:docPartBody>
    </w:docPart>
    <w:docPart>
      <w:docPartPr>
        <w:name w:val="58DE4021B4DC432A92DB02D8CC9CC241"/>
        <w:category>
          <w:name w:val="General"/>
          <w:gallery w:val="placeholder"/>
        </w:category>
        <w:types>
          <w:type w:val="bbPlcHdr"/>
        </w:types>
        <w:behaviors>
          <w:behavior w:val="content"/>
        </w:behaviors>
        <w:guid w:val="{C1B8254F-CFB8-4DE4-8F9B-B663E27251AF}"/>
      </w:docPartPr>
      <w:docPartBody>
        <w:p w:rsidR="007256B8" w:rsidRDefault="00F9466E" w:rsidP="00F9466E">
          <w:pPr>
            <w:pStyle w:val="58DE4021B4DC432A92DB02D8CC9CC241"/>
          </w:pPr>
          <w:r>
            <w:t>[Start Date]</w:t>
          </w:r>
        </w:p>
      </w:docPartBody>
    </w:docPart>
    <w:docPart>
      <w:docPartPr>
        <w:name w:val="1CC7E3EE3BAB4367AB10AAA559732121"/>
        <w:category>
          <w:name w:val="General"/>
          <w:gallery w:val="placeholder"/>
        </w:category>
        <w:types>
          <w:type w:val="bbPlcHdr"/>
        </w:types>
        <w:behaviors>
          <w:behavior w:val="content"/>
        </w:behaviors>
        <w:guid w:val="{066E32D0-DC98-4CB1-B8F3-E50BA347E3A2}"/>
      </w:docPartPr>
      <w:docPartBody>
        <w:p w:rsidR="007256B8" w:rsidRDefault="00F9466E" w:rsidP="00F9466E">
          <w:pPr>
            <w:pStyle w:val="1CC7E3EE3BAB4367AB10AAA559732121"/>
          </w:pPr>
          <w:r>
            <w:t>[End Date]</w:t>
          </w:r>
        </w:p>
      </w:docPartBody>
    </w:docPart>
    <w:docPart>
      <w:docPartPr>
        <w:name w:val="064B330FC7124665853950024C57D2EC"/>
        <w:category>
          <w:name w:val="General"/>
          <w:gallery w:val="placeholder"/>
        </w:category>
        <w:types>
          <w:type w:val="bbPlcHdr"/>
        </w:types>
        <w:behaviors>
          <w:behavior w:val="content"/>
        </w:behaviors>
        <w:guid w:val="{13747FFB-8C68-4000-8654-8915871B412D}"/>
      </w:docPartPr>
      <w:docPartBody>
        <w:p w:rsidR="000344F1" w:rsidRDefault="000344F1" w:rsidP="000344F1">
          <w:pPr>
            <w:pStyle w:val="064B330FC7124665853950024C57D2EC"/>
          </w:pPr>
          <w:r>
            <w:t>[Pick the Year]</w:t>
          </w:r>
        </w:p>
      </w:docPartBody>
    </w:docPart>
    <w:docPart>
      <w:docPartPr>
        <w:name w:val="055BC9D0949F43C29CCBF97C36D70205"/>
        <w:category>
          <w:name w:val="General"/>
          <w:gallery w:val="placeholder"/>
        </w:category>
        <w:types>
          <w:type w:val="bbPlcHdr"/>
        </w:types>
        <w:behaviors>
          <w:behavior w:val="content"/>
        </w:behaviors>
        <w:guid w:val="{403EB9F3-57C4-4EF7-843A-390D67474013}"/>
      </w:docPartPr>
      <w:docPartBody>
        <w:p w:rsidR="00000000" w:rsidRDefault="00355D66" w:rsidP="00355D66">
          <w:pPr>
            <w:pStyle w:val="055BC9D0949F43C29CCBF97C36D70205"/>
          </w:pPr>
          <w:r>
            <w:t>[Start Date]</w:t>
          </w:r>
        </w:p>
      </w:docPartBody>
    </w:docPart>
    <w:docPart>
      <w:docPartPr>
        <w:name w:val="C10AF33FE0B14E6AB2F02943CE30EC14"/>
        <w:category>
          <w:name w:val="General"/>
          <w:gallery w:val="placeholder"/>
        </w:category>
        <w:types>
          <w:type w:val="bbPlcHdr"/>
        </w:types>
        <w:behaviors>
          <w:behavior w:val="content"/>
        </w:behaviors>
        <w:guid w:val="{B0F1E8D6-EB6F-4FB0-8359-9E5419FE4222}"/>
      </w:docPartPr>
      <w:docPartBody>
        <w:p w:rsidR="00000000" w:rsidRDefault="00355D66" w:rsidP="00355D66">
          <w:pPr>
            <w:pStyle w:val="C10AF33FE0B14E6AB2F02943CE30EC14"/>
          </w:pPr>
          <w:r>
            <w:t>[End Date]</w:t>
          </w:r>
        </w:p>
      </w:docPartBody>
    </w:docPart>
    <w:docPart>
      <w:docPartPr>
        <w:name w:val="BA6406267D0E46D5AADF30E34C231F53"/>
        <w:category>
          <w:name w:val="General"/>
          <w:gallery w:val="placeholder"/>
        </w:category>
        <w:types>
          <w:type w:val="bbPlcHdr"/>
        </w:types>
        <w:behaviors>
          <w:behavior w:val="content"/>
        </w:behaviors>
        <w:guid w:val="{C48B9897-EA4A-4B59-AB24-C2F5DFFAE60C}"/>
      </w:docPartPr>
      <w:docPartBody>
        <w:p w:rsidR="00000000" w:rsidRDefault="00355D66" w:rsidP="00355D66">
          <w:pPr>
            <w:pStyle w:val="BA6406267D0E46D5AADF30E34C231F53"/>
          </w:pPr>
          <w:r>
            <w:t>[Start Date]</w:t>
          </w:r>
        </w:p>
      </w:docPartBody>
    </w:docPart>
    <w:docPart>
      <w:docPartPr>
        <w:name w:val="C47D89A3DA7D4712A000B7C450847864"/>
        <w:category>
          <w:name w:val="General"/>
          <w:gallery w:val="placeholder"/>
        </w:category>
        <w:types>
          <w:type w:val="bbPlcHdr"/>
        </w:types>
        <w:behaviors>
          <w:behavior w:val="content"/>
        </w:behaviors>
        <w:guid w:val="{01EFADCA-4979-4B33-89E6-643A2425B7B1}"/>
      </w:docPartPr>
      <w:docPartBody>
        <w:p w:rsidR="00000000" w:rsidRDefault="00355D66" w:rsidP="00355D66">
          <w:pPr>
            <w:pStyle w:val="C47D89A3DA7D4712A000B7C450847864"/>
          </w:pPr>
          <w:r>
            <w:t>[End Date]</w:t>
          </w:r>
        </w:p>
      </w:docPartBody>
    </w:docPart>
    <w:docPart>
      <w:docPartPr>
        <w:name w:val="EC98EFCC0A4B49558D4D9A61BE6DDB56"/>
        <w:category>
          <w:name w:val="General"/>
          <w:gallery w:val="placeholder"/>
        </w:category>
        <w:types>
          <w:type w:val="bbPlcHdr"/>
        </w:types>
        <w:behaviors>
          <w:behavior w:val="content"/>
        </w:behaviors>
        <w:guid w:val="{1DB58096-7627-4394-BC83-1D4E3D455416}"/>
      </w:docPartPr>
      <w:docPartBody>
        <w:p w:rsidR="00000000" w:rsidRDefault="00355D66" w:rsidP="00355D66">
          <w:pPr>
            <w:pStyle w:val="EC98EFCC0A4B49558D4D9A61BE6DDB56"/>
          </w:pPr>
          <w:r>
            <w:t>[Start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A372D"/>
    <w:rsid w:val="000344F1"/>
    <w:rsid w:val="00355D66"/>
    <w:rsid w:val="006D49F8"/>
    <w:rsid w:val="007256B8"/>
    <w:rsid w:val="009D2586"/>
    <w:rsid w:val="00BD61A1"/>
    <w:rsid w:val="00C523C3"/>
    <w:rsid w:val="00C82C21"/>
    <w:rsid w:val="00CA372D"/>
    <w:rsid w:val="00CE07BA"/>
    <w:rsid w:val="00D6545F"/>
    <w:rsid w:val="00F9466E"/>
    <w:rsid w:val="00FA0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6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EF8873E14142729C5BDB0D643CCBAE">
    <w:name w:val="00EF8873E14142729C5BDB0D643CCBAE"/>
    <w:rsid w:val="00F9466E"/>
  </w:style>
  <w:style w:type="paragraph" w:customStyle="1" w:styleId="055BC9D0949F43C29CCBF97C36D70205">
    <w:name w:val="055BC9D0949F43C29CCBF97C36D70205"/>
    <w:rsid w:val="00355D66"/>
  </w:style>
  <w:style w:type="paragraph" w:customStyle="1" w:styleId="C10AF33FE0B14E6AB2F02943CE30EC14">
    <w:name w:val="C10AF33FE0B14E6AB2F02943CE30EC14"/>
    <w:rsid w:val="00355D66"/>
  </w:style>
  <w:style w:type="paragraph" w:customStyle="1" w:styleId="BA6406267D0E46D5AADF30E34C231F53">
    <w:name w:val="BA6406267D0E46D5AADF30E34C231F53"/>
    <w:rsid w:val="00355D66"/>
  </w:style>
  <w:style w:type="paragraph" w:customStyle="1" w:styleId="C47D89A3DA7D4712A000B7C450847864">
    <w:name w:val="C47D89A3DA7D4712A000B7C450847864"/>
    <w:rsid w:val="00355D66"/>
  </w:style>
  <w:style w:type="paragraph" w:customStyle="1" w:styleId="08998F99DE0B4963B6EC62341B9A5138">
    <w:name w:val="08998F99DE0B4963B6EC62341B9A5138"/>
    <w:rsid w:val="00355D66"/>
  </w:style>
  <w:style w:type="paragraph" w:customStyle="1" w:styleId="ED1F0AB3151343C5AB7ACB3E5CE0B8BF">
    <w:name w:val="ED1F0AB3151343C5AB7ACB3E5CE0B8BF"/>
    <w:rsid w:val="00355D66"/>
  </w:style>
  <w:style w:type="paragraph" w:customStyle="1" w:styleId="4ED3E7A3E5554A4B9A10592E36DBB30B">
    <w:name w:val="4ED3E7A3E5554A4B9A10592E36DBB30B"/>
    <w:rsid w:val="00F9466E"/>
  </w:style>
  <w:style w:type="paragraph" w:customStyle="1" w:styleId="EC98EFCC0A4B49558D4D9A61BE6DDB56">
    <w:name w:val="EC98EFCC0A4B49558D4D9A61BE6DDB56"/>
    <w:rsid w:val="00355D66"/>
  </w:style>
  <w:style w:type="paragraph" w:customStyle="1" w:styleId="51FA4B0C7B95416D87EFA793FE9D3E7A">
    <w:name w:val="51FA4B0C7B95416D87EFA793FE9D3E7A"/>
    <w:rsid w:val="00F9466E"/>
  </w:style>
  <w:style w:type="paragraph" w:customStyle="1" w:styleId="2DC05240C882464AA7EDD834AAE473FA">
    <w:name w:val="2DC05240C882464AA7EDD834AAE473FA"/>
    <w:rsid w:val="00F9466E"/>
  </w:style>
  <w:style w:type="paragraph" w:customStyle="1" w:styleId="2C95BD3D5004494BB81F7CF09D89BDB5">
    <w:name w:val="2C95BD3D5004494BB81F7CF09D89BDB5"/>
    <w:rsid w:val="00CA372D"/>
  </w:style>
  <w:style w:type="paragraph" w:customStyle="1" w:styleId="0CFDF9DF73874FE6A60D03A2D84DE791">
    <w:name w:val="0CFDF9DF73874FE6A60D03A2D84DE791"/>
    <w:rsid w:val="00CA372D"/>
  </w:style>
  <w:style w:type="paragraph" w:customStyle="1" w:styleId="5ADED9C7C3654BD08C46E3B5F315AEEC">
    <w:name w:val="5ADED9C7C3654BD08C46E3B5F315AEEC"/>
    <w:rsid w:val="00CA372D"/>
  </w:style>
  <w:style w:type="paragraph" w:customStyle="1" w:styleId="58DE4021B4DC432A92DB02D8CC9CC241">
    <w:name w:val="58DE4021B4DC432A92DB02D8CC9CC241"/>
    <w:rsid w:val="00F9466E"/>
    <w:pPr>
      <w:spacing w:after="200" w:line="276" w:lineRule="auto"/>
    </w:pPr>
  </w:style>
  <w:style w:type="paragraph" w:customStyle="1" w:styleId="1CC7E3EE3BAB4367AB10AAA559732121">
    <w:name w:val="1CC7E3EE3BAB4367AB10AAA559732121"/>
    <w:rsid w:val="00F9466E"/>
    <w:pPr>
      <w:spacing w:after="200" w:line="276" w:lineRule="auto"/>
    </w:pPr>
  </w:style>
  <w:style w:type="paragraph" w:customStyle="1" w:styleId="064B330FC7124665853950024C57D2EC">
    <w:name w:val="064B330FC7124665853950024C57D2EC"/>
    <w:rsid w:val="000344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63508A1-ED12-4352-BFE5-9256697DF1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Curriculum vitae.dotx</Template>
  <TotalTime>325</TotalTime>
  <Pages>2</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Joe Hernandez</dc:creator>
  <cp:lastModifiedBy>Joe</cp:lastModifiedBy>
  <cp:revision>29</cp:revision>
  <cp:lastPrinted>2006-08-01T17:47:00Z</cp:lastPrinted>
  <dcterms:created xsi:type="dcterms:W3CDTF">2022-01-27T17:27:00Z</dcterms:created>
  <dcterms:modified xsi:type="dcterms:W3CDTF">2022-01-31T05:47:00Z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TC101695599990</vt:lpwstr>
  </property>
</Properties>
</file>